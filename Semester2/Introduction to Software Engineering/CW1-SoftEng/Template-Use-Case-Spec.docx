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A4FB5" w:rsidTr="0059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Pr="00B82EDA">
              <w:rPr>
                <w:i/>
                <w:sz w:val="28"/>
              </w:rPr>
              <w:t>&lt;name&gt;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Pr="00B82EDA">
              <w:rPr>
                <w:i/>
                <w:sz w:val="28"/>
              </w:rPr>
              <w:t>&lt;number&gt;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Pr="00B82EDA">
              <w:rPr>
                <w:i/>
                <w:sz w:val="28"/>
              </w:rPr>
              <w:t>&lt;text&gt;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Pr="00B82EDA">
              <w:rPr>
                <w:i/>
                <w:sz w:val="28"/>
              </w:rPr>
              <w:t>&lt;actor name&gt;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Pr="00B82EDA">
              <w:rPr>
                <w:i/>
                <w:sz w:val="28"/>
              </w:rPr>
              <w:t>&lt;actor name&gt;</w:t>
            </w:r>
            <w:r w:rsidR="00170861">
              <w:rPr>
                <w:i/>
                <w:sz w:val="28"/>
              </w:rPr>
              <w:t xml:space="preserve"> … </w:t>
            </w:r>
            <w:r w:rsidRPr="00B82EDA">
              <w:rPr>
                <w:i/>
                <w:sz w:val="28"/>
              </w:rPr>
              <w:t>&lt;actor name&gt;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A6223D">
              <w:rPr>
                <w:i/>
                <w:sz w:val="28"/>
              </w:rPr>
              <w:t xml:space="preserve">  1. &lt;</w:t>
            </w:r>
            <w:r w:rsidRPr="00B82EDA">
              <w:rPr>
                <w:i/>
                <w:sz w:val="28"/>
              </w:rPr>
              <w:t>text&gt;</w:t>
            </w:r>
            <w:r w:rsidR="00A6223D">
              <w:rPr>
                <w:i/>
                <w:sz w:val="28"/>
              </w:rPr>
              <w:t xml:space="preserve"> </w:t>
            </w:r>
            <w:r w:rsidR="00170861">
              <w:rPr>
                <w:i/>
                <w:sz w:val="28"/>
              </w:rPr>
              <w:t xml:space="preserve"> </w:t>
            </w:r>
            <w:r w:rsidR="00A6223D">
              <w:rPr>
                <w:i/>
                <w:sz w:val="28"/>
              </w:rPr>
              <w:t xml:space="preserve">… </w:t>
            </w:r>
            <w:r w:rsidR="00170861">
              <w:rPr>
                <w:i/>
                <w:sz w:val="28"/>
              </w:rPr>
              <w:t xml:space="preserve"> L</w:t>
            </w:r>
            <w:r w:rsidR="00A6223D">
              <w:rPr>
                <w:i/>
                <w:sz w:val="28"/>
              </w:rPr>
              <w:t>. &lt;text&gt;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A6223D">
            <w:pPr>
              <w:rPr>
                <w:color w:val="4F81BD" w:themeColor="accent1"/>
                <w:sz w:val="28"/>
              </w:rPr>
            </w:pPr>
            <w:proofErr w:type="spellStart"/>
            <w:r>
              <w:rPr>
                <w:color w:val="4F81BD" w:themeColor="accent1"/>
                <w:sz w:val="28"/>
              </w:rPr>
              <w:t>Postconditions</w:t>
            </w:r>
            <w:proofErr w:type="spellEnd"/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  <w:r>
              <w:rPr>
                <w:i/>
                <w:sz w:val="28"/>
              </w:rPr>
              <w:t>1. &lt;</w:t>
            </w:r>
            <w:r w:rsidR="006A4FB5" w:rsidRPr="00B82EDA">
              <w:rPr>
                <w:i/>
                <w:sz w:val="28"/>
              </w:rPr>
              <w:t>text&gt;</w:t>
            </w:r>
            <w:r>
              <w:rPr>
                <w:i/>
                <w:sz w:val="28"/>
              </w:rPr>
              <w:t xml:space="preserve"> … </w:t>
            </w:r>
            <w:r w:rsidR="00170861">
              <w:rPr>
                <w:i/>
                <w:sz w:val="28"/>
              </w:rPr>
              <w:t>M</w:t>
            </w:r>
            <w:r>
              <w:rPr>
                <w:i/>
                <w:sz w:val="28"/>
              </w:rPr>
              <w:t>. &lt;text&gt;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6A4FB5" w:rsidRPr="00F1223C" w:rsidRDefault="006A4FB5">
            <w:pPr>
              <w:rPr>
                <w:color w:val="4F81BD" w:themeColor="accent1"/>
                <w:sz w:val="20"/>
              </w:rPr>
            </w:pPr>
          </w:p>
          <w:p w:rsidR="006A4FB5" w:rsidRPr="00170861" w:rsidRDefault="006A4FB5">
            <w:pPr>
              <w:rPr>
                <w:i/>
                <w:sz w:val="28"/>
              </w:rPr>
            </w:pPr>
            <w:r w:rsidRPr="00B82EDA">
              <w:rPr>
                <w:i/>
                <w:sz w:val="28"/>
              </w:rPr>
              <w:t xml:space="preserve">1. </w:t>
            </w:r>
            <w:r w:rsidR="00B82EDA">
              <w:rPr>
                <w:i/>
                <w:sz w:val="28"/>
              </w:rPr>
              <w:t xml:space="preserve"> </w:t>
            </w:r>
            <w:r w:rsidR="002409E7">
              <w:rPr>
                <w:i/>
                <w:sz w:val="28"/>
              </w:rPr>
              <w:t>&lt;step&gt;</w:t>
            </w:r>
          </w:p>
          <w:p w:rsidR="006A4FB5" w:rsidRPr="00170861" w:rsidRDefault="006A4FB5">
            <w:pPr>
              <w:rPr>
                <w:i/>
                <w:sz w:val="28"/>
              </w:rPr>
            </w:pPr>
            <w:r w:rsidRPr="00170861">
              <w:rPr>
                <w:i/>
                <w:sz w:val="28"/>
              </w:rPr>
              <w:t>2.</w:t>
            </w:r>
            <w:r w:rsidR="00B82EDA" w:rsidRPr="00170861">
              <w:rPr>
                <w:i/>
                <w:sz w:val="28"/>
              </w:rPr>
              <w:t xml:space="preserve"> </w:t>
            </w:r>
            <w:r w:rsidR="002409E7">
              <w:rPr>
                <w:i/>
                <w:sz w:val="28"/>
              </w:rPr>
              <w:t xml:space="preserve"> &lt;step&gt;</w:t>
            </w:r>
          </w:p>
          <w:p w:rsidR="00B82EDA" w:rsidRPr="00170861" w:rsidRDefault="00B82EDA">
            <w:pPr>
              <w:rPr>
                <w:i/>
                <w:sz w:val="28"/>
              </w:rPr>
            </w:pPr>
            <w:r w:rsidRPr="00170861">
              <w:rPr>
                <w:i/>
                <w:sz w:val="28"/>
              </w:rPr>
              <w:t xml:space="preserve">     …</w:t>
            </w:r>
          </w:p>
          <w:p w:rsidR="006A4FB5" w:rsidRDefault="00B82EDA">
            <w:pPr>
              <w:rPr>
                <w:i/>
                <w:sz w:val="28"/>
              </w:rPr>
            </w:pPr>
            <w:r w:rsidRPr="00170861">
              <w:rPr>
                <w:i/>
                <w:sz w:val="28"/>
              </w:rPr>
              <w:t>N</w:t>
            </w:r>
            <w:r w:rsidR="002409E7">
              <w:rPr>
                <w:i/>
                <w:sz w:val="28"/>
              </w:rPr>
              <w:t>. &lt;step&gt;</w:t>
            </w: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F1223C" w:rsidRPr="00F1223C" w:rsidRDefault="00F1223C">
            <w:pPr>
              <w:rPr>
                <w:i/>
                <w:color w:val="000000" w:themeColor="text1"/>
                <w:sz w:val="20"/>
              </w:rPr>
            </w:pPr>
            <w:bookmarkStart w:id="0" w:name="_GoBack"/>
          </w:p>
          <w:p w:rsidR="002409E7" w:rsidRDefault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&lt;ID&gt;  &lt;condition&gt;</w:t>
            </w:r>
          </w:p>
          <w:p w:rsidR="002409E7" w:rsidRDefault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1. &lt;alternative step&gt;</w:t>
            </w:r>
          </w:p>
          <w:p w:rsidR="002409E7" w:rsidRDefault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…</w:t>
            </w:r>
          </w:p>
          <w:p w:rsidR="002409E7" w:rsidRDefault="002409E7">
            <w:pPr>
              <w:rPr>
                <w:i/>
                <w:color w:val="000000" w:themeColor="text1"/>
                <w:sz w:val="28"/>
              </w:rPr>
            </w:pPr>
          </w:p>
          <w:p w:rsidR="006A4FB5" w:rsidRDefault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&lt;ID&gt;  &lt;condition&gt; </w:t>
            </w:r>
            <w:r w:rsidR="00F1223C"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2409E7" w:rsidRDefault="002409E7" w:rsidP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</w:t>
            </w:r>
            <w:r>
              <w:rPr>
                <w:i/>
                <w:color w:val="000000" w:themeColor="text1"/>
                <w:sz w:val="28"/>
              </w:rPr>
              <w:t>1. &lt;alternative step&gt;</w:t>
            </w:r>
          </w:p>
          <w:p w:rsidR="002409E7" w:rsidRDefault="002409E7" w:rsidP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</w:t>
            </w:r>
            <w:r>
              <w:rPr>
                <w:i/>
                <w:color w:val="000000" w:themeColor="text1"/>
                <w:sz w:val="28"/>
              </w:rPr>
              <w:t xml:space="preserve"> </w:t>
            </w:r>
            <w:r>
              <w:rPr>
                <w:i/>
                <w:color w:val="000000" w:themeColor="text1"/>
                <w:sz w:val="28"/>
              </w:rPr>
              <w:t>…</w:t>
            </w:r>
          </w:p>
          <w:bookmarkEnd w:id="0"/>
          <w:p w:rsidR="006A4FB5" w:rsidRPr="006A4FB5" w:rsidRDefault="006A4FB5" w:rsidP="002409E7">
            <w:pPr>
              <w:rPr>
                <w:color w:val="4F81BD" w:themeColor="accent1"/>
                <w:sz w:val="28"/>
              </w:rPr>
            </w:pPr>
          </w:p>
        </w:tc>
      </w:tr>
    </w:tbl>
    <w:p w:rsidR="0054462D" w:rsidRDefault="0054462D"/>
    <w:sectPr w:rsidR="005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B5"/>
    <w:rsid w:val="00170861"/>
    <w:rsid w:val="002409E7"/>
    <w:rsid w:val="0054462D"/>
    <w:rsid w:val="00591F02"/>
    <w:rsid w:val="006A4FB5"/>
    <w:rsid w:val="00A6223D"/>
    <w:rsid w:val="00B82EDA"/>
    <w:rsid w:val="00F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F8E9CC21</Template>
  <TotalTime>146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Ireland,G.57,3409</dc:creator>
  <cp:lastModifiedBy>Andrew Ireland,G.57,3409</cp:lastModifiedBy>
  <cp:revision>6</cp:revision>
  <dcterms:created xsi:type="dcterms:W3CDTF">2017-11-06T11:21:00Z</dcterms:created>
  <dcterms:modified xsi:type="dcterms:W3CDTF">2017-11-13T11:44:00Z</dcterms:modified>
</cp:coreProperties>
</file>